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D7E6D" w14:textId="43C3D8AB" w:rsidR="009B5836" w:rsidRDefault="009B5836" w:rsidP="00785ED9">
      <w:pPr>
        <w:pStyle w:val="Title"/>
        <w:jc w:val="center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5ED9" w14:paraId="22D15CEE" w14:textId="77777777" w:rsidTr="00785ED9">
        <w:tc>
          <w:tcPr>
            <w:tcW w:w="4675" w:type="dxa"/>
          </w:tcPr>
          <w:p w14:paraId="62B7E2DA" w14:textId="77777777" w:rsidR="00785ED9" w:rsidRDefault="00785ED9" w:rsidP="001B63B0">
            <w:pPr>
              <w:spacing w:line="240" w:lineRule="auto"/>
              <w:contextualSpacing/>
            </w:pPr>
            <w:r>
              <w:t>Artifact Id: {Id}</w:t>
            </w:r>
          </w:p>
        </w:tc>
        <w:tc>
          <w:tcPr>
            <w:tcW w:w="4675" w:type="dxa"/>
          </w:tcPr>
          <w:p w14:paraId="4386BB6F" w14:textId="77777777" w:rsidR="00785ED9" w:rsidRDefault="00785ED9" w:rsidP="001B63B0">
            <w:pPr>
              <w:spacing w:line="240" w:lineRule="auto"/>
              <w:contextualSpacing/>
            </w:pPr>
            <w:r>
              <w:t>Token Type: {</w:t>
            </w:r>
            <w:proofErr w:type="spellStart"/>
            <w:r>
              <w:t>TokenType</w:t>
            </w:r>
            <w:proofErr w:type="spellEnd"/>
            <w:r>
              <w:t>}</w:t>
            </w:r>
          </w:p>
        </w:tc>
      </w:tr>
      <w:tr w:rsidR="00785ED9" w14:paraId="78F79CE4" w14:textId="77777777" w:rsidTr="00785ED9">
        <w:tc>
          <w:tcPr>
            <w:tcW w:w="4675" w:type="dxa"/>
          </w:tcPr>
          <w:p w14:paraId="54E6D480" w14:textId="77777777" w:rsidR="00785ED9" w:rsidRDefault="00785ED9" w:rsidP="001B63B0">
            <w:pPr>
              <w:spacing w:line="240" w:lineRule="auto"/>
              <w:contextualSpacing/>
            </w:pPr>
            <w:r>
              <w:t>Artifact Type: {</w:t>
            </w:r>
            <w:proofErr w:type="spellStart"/>
            <w:r>
              <w:t>ArtifactType</w:t>
            </w:r>
            <w:proofErr w:type="spellEnd"/>
            <w:r>
              <w:t>}</w:t>
            </w:r>
          </w:p>
        </w:tc>
        <w:tc>
          <w:tcPr>
            <w:tcW w:w="4675" w:type="dxa"/>
          </w:tcPr>
          <w:p w14:paraId="36731BA0" w14:textId="77777777" w:rsidR="00785ED9" w:rsidRDefault="00785ED9" w:rsidP="001B63B0">
            <w:pPr>
              <w:spacing w:line="240" w:lineRule="auto"/>
              <w:contextualSpacing/>
            </w:pPr>
            <w:r>
              <w:t>Token Unit: {</w:t>
            </w:r>
            <w:proofErr w:type="spellStart"/>
            <w:r>
              <w:t>TokenUnit</w:t>
            </w:r>
            <w:proofErr w:type="spellEnd"/>
            <w:r>
              <w:t>}</w:t>
            </w:r>
          </w:p>
        </w:tc>
      </w:tr>
      <w:tr w:rsidR="00785ED9" w14:paraId="04C6E1E0" w14:textId="77777777" w:rsidTr="00785ED9">
        <w:tc>
          <w:tcPr>
            <w:tcW w:w="4675" w:type="dxa"/>
          </w:tcPr>
          <w:p w14:paraId="4E4AD9E1" w14:textId="77777777" w:rsidR="00785ED9" w:rsidRDefault="00785ED9" w:rsidP="001B63B0">
            <w:pPr>
              <w:spacing w:line="240" w:lineRule="auto"/>
              <w:contextualSpacing/>
            </w:pPr>
            <w:r>
              <w:t>Visual Symbol: {Visual}</w:t>
            </w:r>
          </w:p>
        </w:tc>
        <w:tc>
          <w:tcPr>
            <w:tcW w:w="4675" w:type="dxa"/>
          </w:tcPr>
          <w:p w14:paraId="28955ABE" w14:textId="77777777" w:rsidR="00785ED9" w:rsidRDefault="00785ED9" w:rsidP="001B63B0">
            <w:pPr>
              <w:spacing w:line="240" w:lineRule="auto"/>
              <w:contextualSpacing/>
            </w:pPr>
            <w:r>
              <w:t>Represents Value: {</w:t>
            </w:r>
            <w:proofErr w:type="spellStart"/>
            <w:r>
              <w:t>RepresentationType</w:t>
            </w:r>
            <w:proofErr w:type="spellEnd"/>
            <w:r>
              <w:t xml:space="preserve">} </w:t>
            </w:r>
          </w:p>
        </w:tc>
      </w:tr>
      <w:tr w:rsidR="00785ED9" w14:paraId="43CDAD3A" w14:textId="77777777" w:rsidTr="00785ED9">
        <w:tc>
          <w:tcPr>
            <w:tcW w:w="4675" w:type="dxa"/>
          </w:tcPr>
          <w:p w14:paraId="5CD4005A" w14:textId="77777777" w:rsidR="00785ED9" w:rsidRDefault="00785ED9" w:rsidP="001B63B0">
            <w:pPr>
              <w:spacing w:line="240" w:lineRule="auto"/>
              <w:contextualSpacing/>
            </w:pPr>
            <w:r>
              <w:t>Tooling Symbol: {Tooling}</w:t>
            </w:r>
          </w:p>
        </w:tc>
        <w:tc>
          <w:tcPr>
            <w:tcW w:w="4675" w:type="dxa"/>
          </w:tcPr>
          <w:p w14:paraId="4C1E5C74" w14:textId="77777777" w:rsidR="00785ED9" w:rsidRDefault="00785ED9" w:rsidP="001B63B0">
            <w:pPr>
              <w:spacing w:line="240" w:lineRule="auto"/>
              <w:contextualSpacing/>
            </w:pPr>
            <w:r>
              <w:t>Value Type: {</w:t>
            </w:r>
            <w:proofErr w:type="spellStart"/>
            <w:r>
              <w:t>ValueType</w:t>
            </w:r>
            <w:proofErr w:type="spellEnd"/>
            <w:r>
              <w:t>}</w:t>
            </w:r>
          </w:p>
        </w:tc>
      </w:tr>
      <w:tr w:rsidR="00785ED9" w14:paraId="732C89B1" w14:textId="77777777" w:rsidTr="00785ED9">
        <w:tc>
          <w:tcPr>
            <w:tcW w:w="4675" w:type="dxa"/>
          </w:tcPr>
          <w:p w14:paraId="447B50CD" w14:textId="77777777" w:rsidR="00785ED9" w:rsidRDefault="00785ED9" w:rsidP="001B63B0">
            <w:pPr>
              <w:spacing w:line="240" w:lineRule="auto"/>
              <w:contextualSpacing/>
            </w:pPr>
            <w:r>
              <w:t>Version: {Version}</w:t>
            </w:r>
          </w:p>
        </w:tc>
        <w:tc>
          <w:tcPr>
            <w:tcW w:w="4675" w:type="dxa"/>
          </w:tcPr>
          <w:p w14:paraId="49D7B44B" w14:textId="77777777" w:rsidR="00785ED9" w:rsidRDefault="00785ED9" w:rsidP="001B63B0">
            <w:pPr>
              <w:spacing w:line="240" w:lineRule="auto"/>
              <w:contextualSpacing/>
            </w:pPr>
          </w:p>
        </w:tc>
      </w:tr>
    </w:tbl>
    <w:p w14:paraId="0EAB5373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5DAD17E6" w14:textId="77777777" w:rsidR="001B63B0" w:rsidRPr="001B63B0" w:rsidRDefault="001B63B0" w:rsidP="009B5836">
      <w:pPr>
        <w:spacing w:before="475" w:after="0" w:line="240" w:lineRule="auto"/>
        <w:contextualSpacing/>
        <w:rPr>
          <w:rStyle w:val="Emphasis"/>
        </w:rPr>
      </w:pPr>
      <w:r>
        <w:rPr>
          <w:rStyle w:val="Emphasis"/>
        </w:rPr>
        <w:t>{</w:t>
      </w:r>
      <w:proofErr w:type="spellStart"/>
      <w:r>
        <w:rPr>
          <w:rStyle w:val="Emphasis"/>
        </w:rPr>
        <w:t>BusinessDescription</w:t>
      </w:r>
      <w:proofErr w:type="spellEnd"/>
      <w:r>
        <w:rPr>
          <w:rStyle w:val="Emphasis"/>
        </w:rPr>
        <w:t>}</w:t>
      </w:r>
    </w:p>
    <w:p w14:paraId="547ACA70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05B51C82" w14:textId="77777777" w:rsidR="001B63B0" w:rsidRDefault="001B63B0" w:rsidP="001B63B0">
      <w:pPr>
        <w:pStyle w:val="Heading2"/>
        <w:rPr>
          <w:rFonts w:eastAsia="Times New Roman"/>
        </w:rPr>
      </w:pPr>
      <w:r>
        <w:rPr>
          <w:rFonts w:eastAsia="Times New Roman"/>
        </w:rPr>
        <w:t>Example</w:t>
      </w:r>
      <w:r w:rsidR="009374B1">
        <w:rPr>
          <w:rFonts w:eastAsia="Times New Roman"/>
        </w:rPr>
        <w:t>s</w:t>
      </w:r>
      <w:r>
        <w:rPr>
          <w:rFonts w:eastAsia="Times New Roman"/>
        </w:rPr>
        <w:t>:</w:t>
      </w:r>
    </w:p>
    <w:p w14:paraId="10135755" w14:textId="77777777" w:rsidR="001B63B0" w:rsidRPr="001B63B0" w:rsidRDefault="001B63B0" w:rsidP="009B5836">
      <w:pPr>
        <w:spacing w:before="475" w:after="0" w:line="240" w:lineRule="auto"/>
        <w:contextualSpacing/>
        <w:rPr>
          <w:rStyle w:val="SubtleEmphasis"/>
        </w:rPr>
      </w:pPr>
      <w:r w:rsidRPr="001B63B0">
        <w:rPr>
          <w:rStyle w:val="SubtleEmphasis"/>
        </w:rPr>
        <w:t>{</w:t>
      </w:r>
      <w:r w:rsidR="00F7314F">
        <w:rPr>
          <w:rStyle w:val="SubtleEmphasis"/>
        </w:rPr>
        <w:t>#</w:t>
      </w:r>
      <w:proofErr w:type="spellStart"/>
      <w:r w:rsidRPr="001B63B0">
        <w:rPr>
          <w:rStyle w:val="SubtleEmphasis"/>
        </w:rPr>
        <w:t>BusinessExample</w:t>
      </w:r>
      <w:proofErr w:type="spellEnd"/>
      <w:r w:rsidRPr="001B63B0">
        <w:rPr>
          <w:rStyle w:val="SubtleEmphasis"/>
        </w:rPr>
        <w:t>}</w:t>
      </w:r>
    </w:p>
    <w:p w14:paraId="510A22E2" w14:textId="77777777" w:rsidR="00F7314F" w:rsidRPr="001B63B0" w:rsidRDefault="00F7314F" w:rsidP="00F7314F">
      <w:pPr>
        <w:spacing w:before="475" w:after="0" w:line="240" w:lineRule="auto"/>
        <w:ind w:firstLine="720"/>
        <w:contextualSpacing/>
        <w:rPr>
          <w:rStyle w:val="SubtleEmphasis"/>
        </w:rPr>
      </w:pPr>
      <w:r w:rsidRPr="001B63B0">
        <w:rPr>
          <w:rStyle w:val="SubtleEmphasis"/>
        </w:rPr>
        <w:t>{</w:t>
      </w:r>
      <w:proofErr w:type="spellStart"/>
      <w:r w:rsidRPr="001B63B0">
        <w:rPr>
          <w:rStyle w:val="SubtleEmphasis"/>
        </w:rPr>
        <w:t>BusinessExample</w:t>
      </w:r>
      <w:proofErr w:type="spellEnd"/>
      <w:r w:rsidRPr="001B63B0">
        <w:rPr>
          <w:rStyle w:val="SubtleEmphasis"/>
        </w:rPr>
        <w:t>}</w:t>
      </w:r>
    </w:p>
    <w:p w14:paraId="0CE90B20" w14:textId="77777777" w:rsidR="00F7314F" w:rsidRPr="001B63B0" w:rsidRDefault="00F7314F" w:rsidP="00F7314F">
      <w:pPr>
        <w:spacing w:before="475" w:after="0" w:line="240" w:lineRule="auto"/>
        <w:contextualSpacing/>
        <w:rPr>
          <w:rStyle w:val="SubtleEmphasis"/>
        </w:rPr>
      </w:pPr>
      <w:r w:rsidRPr="001B63B0">
        <w:rPr>
          <w:rStyle w:val="SubtleEmphasis"/>
        </w:rPr>
        <w:t>{</w:t>
      </w:r>
      <w:r>
        <w:rPr>
          <w:rStyle w:val="SubtleEmphasis"/>
        </w:rPr>
        <w:t>/</w:t>
      </w:r>
      <w:proofErr w:type="spellStart"/>
      <w:r w:rsidRPr="001B63B0">
        <w:rPr>
          <w:rStyle w:val="SubtleEmphasis"/>
        </w:rPr>
        <w:t>BusinessExample</w:t>
      </w:r>
      <w:proofErr w:type="spellEnd"/>
      <w:r w:rsidRPr="001B63B0">
        <w:rPr>
          <w:rStyle w:val="SubtleEmphasis"/>
        </w:rPr>
        <w:t>}</w:t>
      </w:r>
    </w:p>
    <w:p w14:paraId="635C87FD" w14:textId="77777777" w:rsidR="001B63B0" w:rsidRDefault="001B63B0" w:rsidP="009B5836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</w:p>
    <w:p w14:paraId="6FD9EC0B" w14:textId="77777777" w:rsidR="001B63B0" w:rsidRDefault="001B63B0" w:rsidP="00F0677D">
      <w:pPr>
        <w:pStyle w:val="Heading2"/>
        <w:spacing w:line="240" w:lineRule="auto"/>
        <w:contextualSpacing/>
        <w:rPr>
          <w:rFonts w:eastAsia="Times New Roman"/>
        </w:rPr>
      </w:pPr>
      <w:r>
        <w:rPr>
          <w:rFonts w:eastAsia="Times New Roman"/>
        </w:rPr>
        <w:t>Analogies:</w:t>
      </w:r>
    </w:p>
    <w:p w14:paraId="16415ADC" w14:textId="77777777" w:rsidR="001B63B0" w:rsidRDefault="001B63B0" w:rsidP="00F0677D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{#Analogies}</w:t>
      </w:r>
    </w:p>
    <w:p w14:paraId="64475CF2" w14:textId="77777777" w:rsidR="001B63B0" w:rsidRDefault="00F0677D" w:rsidP="00F0677D">
      <w:pPr>
        <w:pStyle w:val="ListParagraph"/>
        <w:numPr>
          <w:ilvl w:val="0"/>
          <w:numId w:val="1"/>
        </w:numPr>
        <w:spacing w:before="475" w:after="0" w:line="240" w:lineRule="auto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{</w:t>
      </w:r>
      <w:proofErr w:type="spellStart"/>
      <w:r>
        <w:rPr>
          <w:rFonts w:ascii="Times New Roman" w:eastAsia="Times New Roman" w:hAnsi="Times New Roman"/>
          <w:sz w:val="23"/>
          <w:szCs w:val="23"/>
        </w:rPr>
        <w:t>AnalogyName</w:t>
      </w:r>
      <w:proofErr w:type="spellEnd"/>
      <w:r>
        <w:rPr>
          <w:rFonts w:ascii="Times New Roman" w:eastAsia="Times New Roman" w:hAnsi="Times New Roman"/>
          <w:sz w:val="23"/>
          <w:szCs w:val="23"/>
        </w:rPr>
        <w:t>}</w:t>
      </w:r>
    </w:p>
    <w:p w14:paraId="20C5A481" w14:textId="77777777" w:rsidR="00F0677D" w:rsidRPr="00F0677D" w:rsidRDefault="00F0677D" w:rsidP="00F0677D">
      <w:pPr>
        <w:pStyle w:val="ListParagraph"/>
        <w:numPr>
          <w:ilvl w:val="1"/>
          <w:numId w:val="1"/>
        </w:numPr>
        <w:spacing w:before="475" w:after="0" w:line="240" w:lineRule="auto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{Description}</w:t>
      </w:r>
    </w:p>
    <w:p w14:paraId="5944B49D" w14:textId="77777777" w:rsidR="001B63B0" w:rsidRPr="001B63B0" w:rsidRDefault="001B63B0" w:rsidP="00F0677D">
      <w:pPr>
        <w:spacing w:before="475" w:after="0" w:line="240" w:lineRule="auto"/>
        <w:contextualSpacing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{/Analogies}</w:t>
      </w:r>
    </w:p>
    <w:p w14:paraId="3BD1DD60" w14:textId="77777777" w:rsidR="001B63B0" w:rsidRDefault="00F0677D" w:rsidP="00F0677D">
      <w:pPr>
        <w:pStyle w:val="Heading3"/>
        <w:rPr>
          <w:rFonts w:eastAsia="Times New Roman"/>
        </w:rPr>
      </w:pPr>
      <w:r>
        <w:rPr>
          <w:rFonts w:eastAsia="Times New Roman"/>
        </w:rPr>
        <w:t>Comments</w:t>
      </w:r>
    </w:p>
    <w:p w14:paraId="7D268CC1" w14:textId="77777777" w:rsidR="00785ED9" w:rsidRDefault="00F0677D" w:rsidP="00785ED9">
      <w:r>
        <w:t>{Comments}</w:t>
      </w:r>
    </w:p>
    <w:p w14:paraId="4AF2C2FF" w14:textId="77777777" w:rsidR="00560F39" w:rsidRDefault="00560F39" w:rsidP="00560F39">
      <w:pPr>
        <w:pStyle w:val="Heading2"/>
        <w:rPr>
          <w:rFonts w:eastAsia="Calibri"/>
        </w:rPr>
      </w:pPr>
      <w:r>
        <w:rPr>
          <w:rFonts w:eastAsia="Calibri"/>
        </w:rPr>
        <w:t>Token Base Properties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008"/>
        <w:gridCol w:w="4241"/>
        <w:gridCol w:w="1053"/>
        <w:gridCol w:w="3048"/>
      </w:tblGrid>
      <w:tr w:rsidR="006D2727" w14:paraId="2EEC55A3" w14:textId="77777777" w:rsidTr="000E4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2F8647" w14:textId="77777777" w:rsidR="000E4CA8" w:rsidRDefault="00F12E13" w:rsidP="00F12E13">
            <w:pPr>
              <w:jc w:val="center"/>
            </w:pPr>
            <w:r>
              <w:t>Name</w:t>
            </w:r>
          </w:p>
        </w:tc>
        <w:tc>
          <w:tcPr>
            <w:tcW w:w="2337" w:type="dxa"/>
          </w:tcPr>
          <w:p w14:paraId="603F433C" w14:textId="77777777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2338" w:type="dxa"/>
          </w:tcPr>
          <w:p w14:paraId="76032EC8" w14:textId="77777777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38" w:type="dxa"/>
          </w:tcPr>
          <w:p w14:paraId="7326B4A0" w14:textId="77777777" w:rsidR="000E4CA8" w:rsidRDefault="00F12E13" w:rsidP="00F12E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6D2727" w14:paraId="0CD77EFF" w14:textId="77777777" w:rsidTr="000E4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9E1D44" w14:textId="77777777" w:rsidR="000E4CA8" w:rsidRPr="00F12E13" w:rsidRDefault="00F12E13" w:rsidP="00560F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3BD58562" w14:textId="77777777" w:rsidR="000E4CA8" w:rsidRDefault="00961004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="00A50787">
              <w:t>#</w:t>
            </w:r>
            <w:proofErr w:type="spellStart"/>
            <w:proofErr w:type="gramStart"/>
            <w:r>
              <w:t>TokenName</w:t>
            </w:r>
            <w:proofErr w:type="spellEnd"/>
            <w:r>
              <w:t>}</w:t>
            </w:r>
            <w:r w:rsidR="00A50787">
              <w:t>{</w:t>
            </w:r>
            <w:proofErr w:type="spellStart"/>
            <w:proofErr w:type="gramEnd"/>
            <w:r w:rsidR="00A50787">
              <w:t>TokenName</w:t>
            </w:r>
            <w:proofErr w:type="spellEnd"/>
            <w:r w:rsidR="00A50787">
              <w:t>}{/</w:t>
            </w:r>
            <w:proofErr w:type="spellStart"/>
            <w:r w:rsidR="00A50787">
              <w:t>TokenName</w:t>
            </w:r>
            <w:proofErr w:type="spellEnd"/>
            <w:r w:rsidR="00A50787">
              <w:t>}</w:t>
            </w:r>
          </w:p>
        </w:tc>
        <w:tc>
          <w:tcPr>
            <w:tcW w:w="2338" w:type="dxa"/>
          </w:tcPr>
          <w:p w14:paraId="096AC59D" w14:textId="77777777" w:rsidR="000E4CA8" w:rsidRDefault="00FF12DC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  <w:r w:rsidR="00B3637A">
              <w:t>:</w:t>
            </w:r>
          </w:p>
        </w:tc>
        <w:tc>
          <w:tcPr>
            <w:tcW w:w="2338" w:type="dxa"/>
          </w:tcPr>
          <w:p w14:paraId="602BD6AC" w14:textId="77777777" w:rsidR="000E4CA8" w:rsidRDefault="00A50787" w:rsidP="00560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</w:t>
            </w:r>
            <w:proofErr w:type="gramStart"/>
            <w:r>
              <w:t>Symbol}{</w:t>
            </w:r>
            <w:proofErr w:type="gramEnd"/>
            <w:r>
              <w:t>Symbol}{/Symbol}</w:t>
            </w:r>
          </w:p>
        </w:tc>
      </w:tr>
      <w:tr w:rsidR="006D2727" w14:paraId="67972F0D" w14:textId="77777777" w:rsidTr="000E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2FAF70" w14:textId="77777777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Owner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3A6A3B5F" w14:textId="77777777" w:rsidR="000E4CA8" w:rsidRPr="00A837A3" w:rsidRDefault="00A5078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{#</w:t>
            </w:r>
            <w:proofErr w:type="gramStart"/>
            <w:r>
              <w:t>Owner}{</w:t>
            </w:r>
            <w:proofErr w:type="gramEnd"/>
            <w:r>
              <w:t>Owner}{/Owner}</w:t>
            </w:r>
          </w:p>
        </w:tc>
        <w:tc>
          <w:tcPr>
            <w:tcW w:w="2338" w:type="dxa"/>
          </w:tcPr>
          <w:p w14:paraId="187483A1" w14:textId="77777777" w:rsidR="000E4CA8" w:rsidRPr="00A837A3" w:rsidRDefault="008A52F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  <w:r w:rsidR="00B3637A">
              <w:t>:</w:t>
            </w:r>
          </w:p>
        </w:tc>
        <w:tc>
          <w:tcPr>
            <w:tcW w:w="2338" w:type="dxa"/>
          </w:tcPr>
          <w:p w14:paraId="48EA8257" w14:textId="77777777" w:rsidR="000E4CA8" w:rsidRPr="00A837A3" w:rsidRDefault="00A5078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{#</w:t>
            </w:r>
            <w:proofErr w:type="gramStart"/>
            <w:r>
              <w:t>Quantity}{</w:t>
            </w:r>
            <w:proofErr w:type="gramEnd"/>
            <w:r>
              <w:t>Quantity}{/Quantity}</w:t>
            </w:r>
          </w:p>
        </w:tc>
      </w:tr>
      <w:tr w:rsidR="006D2727" w14:paraId="293D5A8F" w14:textId="77777777" w:rsidTr="000E4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F4F1B2" w14:textId="77777777" w:rsidR="000E4CA8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t>Decimals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28E909B0" w14:textId="77777777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</w:t>
            </w:r>
            <w:proofErr w:type="gramStart"/>
            <w:r>
              <w:t>Decimals}{</w:t>
            </w:r>
            <w:proofErr w:type="gramEnd"/>
            <w:r>
              <w:t>Decimals}{/Decimals}</w:t>
            </w:r>
          </w:p>
        </w:tc>
        <w:tc>
          <w:tcPr>
            <w:tcW w:w="2338" w:type="dxa"/>
          </w:tcPr>
          <w:p w14:paraId="0F257E7B" w14:textId="77777777" w:rsidR="000E4CA8" w:rsidRPr="00A837A3" w:rsidRDefault="008A52F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Properties</w:t>
            </w:r>
            <w:r w:rsidR="00B3637A">
              <w:t>:</w:t>
            </w:r>
          </w:p>
        </w:tc>
        <w:tc>
          <w:tcPr>
            <w:tcW w:w="2338" w:type="dxa"/>
          </w:tcPr>
          <w:p w14:paraId="2C71EA7C" w14:textId="77777777" w:rsidR="000E4CA8" w:rsidRPr="00A837A3" w:rsidRDefault="00A50787" w:rsidP="00A837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{#</w:t>
            </w:r>
            <w:proofErr w:type="gramStart"/>
            <w:r>
              <w:t>Properties}{</w:t>
            </w:r>
            <w:proofErr w:type="gramEnd"/>
            <w:r>
              <w:t>Properties}{Properties}</w:t>
            </w:r>
          </w:p>
        </w:tc>
      </w:tr>
      <w:tr w:rsidR="006D2727" w14:paraId="4064491D" w14:textId="77777777" w:rsidTr="000E4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1C7ECAD" w14:textId="77777777" w:rsidR="008A52F7" w:rsidRPr="00B3637A" w:rsidRDefault="008A52F7" w:rsidP="00A837A3">
            <w:pPr>
              <w:rPr>
                <w:b w:val="0"/>
                <w:bCs w:val="0"/>
              </w:rPr>
            </w:pPr>
            <w:r w:rsidRPr="00B3637A">
              <w:rPr>
                <w:b w:val="0"/>
                <w:bCs w:val="0"/>
              </w:rPr>
              <w:lastRenderedPageBreak/>
              <w:t>Constructor</w:t>
            </w:r>
            <w:r w:rsidR="00B3637A" w:rsidRPr="00B3637A">
              <w:rPr>
                <w:b w:val="0"/>
                <w:bCs w:val="0"/>
              </w:rPr>
              <w:t xml:space="preserve"> Name</w:t>
            </w:r>
            <w:r w:rsidR="00B3637A">
              <w:rPr>
                <w:b w:val="0"/>
                <w:bCs w:val="0"/>
              </w:rPr>
              <w:t>:</w:t>
            </w:r>
          </w:p>
        </w:tc>
        <w:tc>
          <w:tcPr>
            <w:tcW w:w="2337" w:type="dxa"/>
          </w:tcPr>
          <w:p w14:paraId="5DCF82AF" w14:textId="77777777" w:rsidR="008A52F7" w:rsidRPr="00A837A3" w:rsidRDefault="00A5078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{#</w:t>
            </w:r>
            <w:proofErr w:type="spellStart"/>
            <w:proofErr w:type="gramStart"/>
            <w:r>
              <w:t>ConstructorName</w:t>
            </w:r>
            <w:proofErr w:type="spellEnd"/>
            <w:r>
              <w:t>}{</w:t>
            </w:r>
            <w:proofErr w:type="spellStart"/>
            <w:proofErr w:type="gramEnd"/>
            <w:r>
              <w:t>ConstructorName</w:t>
            </w:r>
            <w:proofErr w:type="spellEnd"/>
            <w:r>
              <w:t>}{/</w:t>
            </w:r>
            <w:proofErr w:type="spellStart"/>
            <w:r>
              <w:t>ConstructorName</w:t>
            </w:r>
            <w:proofErr w:type="spellEnd"/>
            <w:r>
              <w:t>}</w:t>
            </w:r>
          </w:p>
        </w:tc>
        <w:tc>
          <w:tcPr>
            <w:tcW w:w="2338" w:type="dxa"/>
          </w:tcPr>
          <w:p w14:paraId="7CD56B9B" w14:textId="77777777" w:rsidR="008A52F7" w:rsidRDefault="00B3637A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Constructor:</w:t>
            </w:r>
          </w:p>
        </w:tc>
        <w:tc>
          <w:tcPr>
            <w:tcW w:w="2338" w:type="dxa"/>
          </w:tcPr>
          <w:p w14:paraId="228E1910" w14:textId="77777777" w:rsidR="008A52F7" w:rsidRPr="00A837A3" w:rsidRDefault="006D2727" w:rsidP="00A837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{#</w:t>
            </w:r>
            <w:proofErr w:type="gramStart"/>
            <w:r>
              <w:t>Constructor}{</w:t>
            </w:r>
            <w:proofErr w:type="gramEnd"/>
            <w:r>
              <w:t>Constructor}{/Constructor}</w:t>
            </w:r>
          </w:p>
        </w:tc>
      </w:tr>
    </w:tbl>
    <w:p w14:paraId="6255B041" w14:textId="77777777" w:rsidR="00560F39" w:rsidRPr="00560F39" w:rsidRDefault="00560F39" w:rsidP="00560F39"/>
    <w:p w14:paraId="0C579BD6" w14:textId="77777777" w:rsidR="00BC2664" w:rsidRPr="00F7314F" w:rsidRDefault="00F7314F" w:rsidP="00F7314F">
      <w:pPr>
        <w:pStyle w:val="Heading2"/>
        <w:rPr>
          <w:rFonts w:eastAsia="Times New Roman"/>
        </w:rPr>
      </w:pPr>
      <w:r>
        <w:rPr>
          <w:rFonts w:eastAsia="Times New Roman"/>
        </w:rPr>
        <w:t>Dependencies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3575"/>
        <w:gridCol w:w="2229"/>
        <w:gridCol w:w="4218"/>
      </w:tblGrid>
      <w:tr w:rsidR="00F7314F" w:rsidRPr="00C65B0B" w14:paraId="7EAE64C4" w14:textId="77777777" w:rsidTr="00F73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18021BA3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23EB0D37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0B66B806" w14:textId="77777777" w:rsidR="008B5C93" w:rsidRPr="00C65B0B" w:rsidRDefault="00F7314F" w:rsidP="00F7314F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Description</w:t>
            </w:r>
          </w:p>
        </w:tc>
      </w:tr>
      <w:tr w:rsidR="00F7314F" w:rsidRPr="00C65B0B" w14:paraId="6DF5D12A" w14:textId="77777777" w:rsidTr="00F73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035CA1F4" w14:textId="77777777" w:rsidR="008B5C93" w:rsidRPr="00C65B0B" w:rsidRDefault="00F7314F" w:rsidP="00F7314F">
            <w:r>
              <w:t>{#</w:t>
            </w:r>
            <w:proofErr w:type="gramStart"/>
            <w:r>
              <w:t>Dependencies}</w:t>
            </w:r>
            <w:r w:rsidR="008B5C93" w:rsidRPr="00C65B0B">
              <w:t>{</w:t>
            </w:r>
            <w:proofErr w:type="spellStart"/>
            <w:proofErr w:type="gramEnd"/>
            <w:r>
              <w:t>DependencyType</w:t>
            </w:r>
            <w:proofErr w:type="spellEnd"/>
            <w:r>
              <w:t>}</w:t>
            </w:r>
          </w:p>
        </w:tc>
        <w:tc>
          <w:tcPr>
            <w:tcW w:w="0" w:type="auto"/>
            <w:hideMark/>
          </w:tcPr>
          <w:p w14:paraId="13BDACBD" w14:textId="77777777" w:rsidR="008B5C93" w:rsidRPr="00C65B0B" w:rsidRDefault="008B5C93" w:rsidP="00F7314F">
            <w:r w:rsidRPr="00C65B0B">
              <w:t>{</w:t>
            </w:r>
            <w:proofErr w:type="spellStart"/>
            <w:r w:rsidR="00F7314F">
              <w:t>DependencySymbol</w:t>
            </w:r>
            <w:proofErr w:type="spellEnd"/>
            <w:r w:rsidRPr="00C65B0B">
              <w:t>}</w:t>
            </w:r>
          </w:p>
        </w:tc>
        <w:tc>
          <w:tcPr>
            <w:tcW w:w="0" w:type="auto"/>
            <w:hideMark/>
          </w:tcPr>
          <w:p w14:paraId="6E9890BF" w14:textId="77777777" w:rsidR="008B5C93" w:rsidRPr="00C65B0B" w:rsidRDefault="008B5C93" w:rsidP="00F7314F">
            <w:r w:rsidRPr="00C65B0B">
              <w:t>{</w:t>
            </w:r>
            <w:proofErr w:type="spellStart"/>
            <w:r w:rsidR="00F7314F">
              <w:t>DependencyDescription</w:t>
            </w:r>
            <w:proofErr w:type="spellEnd"/>
            <w:r w:rsidRPr="00C65B0B">
              <w:t>} {/</w:t>
            </w:r>
            <w:r w:rsidR="00F7314F">
              <w:t>Dependencies</w:t>
            </w:r>
            <w:r w:rsidRPr="00C65B0B">
              <w:t>}</w:t>
            </w:r>
          </w:p>
        </w:tc>
      </w:tr>
    </w:tbl>
    <w:p w14:paraId="0A663A1D" w14:textId="77777777" w:rsidR="00F7314F" w:rsidRPr="00F7314F" w:rsidRDefault="00C0108E" w:rsidP="00F7314F">
      <w:pPr>
        <w:pStyle w:val="Heading2"/>
        <w:rPr>
          <w:rFonts w:eastAsia="Times New Roman"/>
        </w:rPr>
      </w:pPr>
      <w:r>
        <w:rPr>
          <w:rFonts w:eastAsia="Times New Roman"/>
        </w:rPr>
        <w:t>Incompatibilities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3933"/>
        <w:gridCol w:w="2397"/>
        <w:gridCol w:w="3692"/>
      </w:tblGrid>
      <w:tr w:rsidR="00C0108E" w:rsidRPr="00C65B0B" w14:paraId="2D5EB35B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0ED015C6" w14:textId="77777777" w:rsidR="00F7314F" w:rsidRPr="00C65B0B" w:rsidRDefault="00F7314F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5FDFF8FC" w14:textId="77777777" w:rsidR="00F7314F" w:rsidRPr="00C65B0B" w:rsidRDefault="00F7314F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2E5FD442" w14:textId="77777777" w:rsidR="00F7314F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C0108E" w:rsidRPr="00C65B0B" w14:paraId="06094330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2513798F" w14:textId="77777777" w:rsidR="00F7314F" w:rsidRPr="00C65B0B" w:rsidRDefault="00F7314F" w:rsidP="00D32B59">
            <w:r>
              <w:t>{#</w:t>
            </w:r>
            <w:proofErr w:type="gramStart"/>
            <w:r w:rsidR="00C0108E">
              <w:t>Incompatibilities</w:t>
            </w:r>
            <w:r>
              <w:t>}</w:t>
            </w:r>
            <w:r w:rsidRPr="00C65B0B">
              <w:t>{</w:t>
            </w:r>
            <w:proofErr w:type="spellStart"/>
            <w:proofErr w:type="gramEnd"/>
            <w:r w:rsidR="00C0108E">
              <w:t>Incompatibility</w:t>
            </w:r>
            <w:r>
              <w:t>Type</w:t>
            </w:r>
            <w:proofErr w:type="spellEnd"/>
            <w:r>
              <w:t>}</w:t>
            </w:r>
          </w:p>
        </w:tc>
        <w:tc>
          <w:tcPr>
            <w:tcW w:w="0" w:type="auto"/>
            <w:hideMark/>
          </w:tcPr>
          <w:p w14:paraId="772B3212" w14:textId="77777777" w:rsidR="00F7314F" w:rsidRPr="00C65B0B" w:rsidRDefault="00F7314F" w:rsidP="00D32B59">
            <w:r w:rsidRPr="00C65B0B">
              <w:t>{</w:t>
            </w:r>
            <w:proofErr w:type="spellStart"/>
            <w:r w:rsidR="00C0108E">
              <w:t>Incompatibility</w:t>
            </w:r>
            <w:r>
              <w:t>Symbol</w:t>
            </w:r>
            <w:proofErr w:type="spellEnd"/>
            <w:r w:rsidRPr="00C65B0B">
              <w:t>}</w:t>
            </w:r>
          </w:p>
        </w:tc>
        <w:tc>
          <w:tcPr>
            <w:tcW w:w="0" w:type="auto"/>
            <w:hideMark/>
          </w:tcPr>
          <w:p w14:paraId="4F2CD58C" w14:textId="77777777" w:rsidR="00F7314F" w:rsidRPr="00C65B0B" w:rsidRDefault="00F7314F" w:rsidP="00D32B59">
            <w:r w:rsidRPr="00C65B0B">
              <w:t>{</w:t>
            </w:r>
            <w:proofErr w:type="spellStart"/>
            <w:r w:rsidR="00C0108E">
              <w:t>IncompatibilityId</w:t>
            </w:r>
            <w:proofErr w:type="spellEnd"/>
            <w:r w:rsidR="002D071F">
              <w:t>}</w:t>
            </w:r>
            <w:r w:rsidRPr="00C65B0B">
              <w:t xml:space="preserve"> {/</w:t>
            </w:r>
            <w:r w:rsidR="00C0108E">
              <w:t>Incompatibilities}</w:t>
            </w:r>
          </w:p>
        </w:tc>
      </w:tr>
    </w:tbl>
    <w:p w14:paraId="2C634E6C" w14:textId="77777777" w:rsidR="00C0108E" w:rsidRPr="00F7314F" w:rsidRDefault="00C0108E" w:rsidP="00C0108E">
      <w:pPr>
        <w:pStyle w:val="Heading2"/>
        <w:rPr>
          <w:rFonts w:eastAsia="Times New Roman"/>
        </w:rPr>
      </w:pPr>
      <w:r>
        <w:rPr>
          <w:rFonts w:eastAsia="Times New Roman"/>
        </w:rPr>
        <w:t>Influenced By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3278"/>
        <w:gridCol w:w="2173"/>
        <w:gridCol w:w="4571"/>
      </w:tblGrid>
      <w:tr w:rsidR="00C0108E" w:rsidRPr="00C65B0B" w14:paraId="11E32AE2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78C451BC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1E808499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436B9941" w14:textId="77777777" w:rsidR="00C0108E" w:rsidRPr="00C65B0B" w:rsidRDefault="00C0108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C0108E" w:rsidRPr="00C65B0B" w14:paraId="3EFC9ABA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52F0D287" w14:textId="77777777" w:rsidR="00C0108E" w:rsidRPr="00C65B0B" w:rsidRDefault="00C0108E" w:rsidP="00D32B59">
            <w:r>
              <w:t>{#</w:t>
            </w:r>
            <w:proofErr w:type="gramStart"/>
            <w:r>
              <w:t>Influences}</w:t>
            </w:r>
            <w:r w:rsidRPr="00C65B0B">
              <w:t>{</w:t>
            </w:r>
            <w:proofErr w:type="spellStart"/>
            <w:proofErr w:type="gramEnd"/>
            <w:r>
              <w:t>InfluenceType</w:t>
            </w:r>
            <w:proofErr w:type="spellEnd"/>
            <w:r>
              <w:t>}</w:t>
            </w:r>
          </w:p>
        </w:tc>
        <w:tc>
          <w:tcPr>
            <w:tcW w:w="0" w:type="auto"/>
            <w:hideMark/>
          </w:tcPr>
          <w:p w14:paraId="7BC9683F" w14:textId="77777777" w:rsidR="00C0108E" w:rsidRPr="00C65B0B" w:rsidRDefault="00C0108E" w:rsidP="00D32B59">
            <w:r w:rsidRPr="00C65B0B">
              <w:t>{</w:t>
            </w:r>
            <w:proofErr w:type="spellStart"/>
            <w:r>
              <w:t>InfluenceSymbol</w:t>
            </w:r>
            <w:proofErr w:type="spellEnd"/>
            <w:r w:rsidRPr="00C65B0B">
              <w:t>}</w:t>
            </w:r>
          </w:p>
        </w:tc>
        <w:tc>
          <w:tcPr>
            <w:tcW w:w="0" w:type="auto"/>
            <w:hideMark/>
          </w:tcPr>
          <w:p w14:paraId="78B1259B" w14:textId="77777777" w:rsidR="00C0108E" w:rsidRPr="00C65B0B" w:rsidRDefault="00C0108E" w:rsidP="00D32B59">
            <w:r w:rsidRPr="00C65B0B">
              <w:t>{</w:t>
            </w:r>
            <w:proofErr w:type="spellStart"/>
            <w:proofErr w:type="gramStart"/>
            <w:r>
              <w:t>InfluenceTypeDescription</w:t>
            </w:r>
            <w:proofErr w:type="spellEnd"/>
            <w:r w:rsidRPr="00C65B0B">
              <w:t xml:space="preserve"> }</w:t>
            </w:r>
            <w:proofErr w:type="gramEnd"/>
            <w:r w:rsidRPr="00C65B0B">
              <w:t xml:space="preserve"> {/</w:t>
            </w:r>
            <w:r>
              <w:t>Influences}</w:t>
            </w:r>
          </w:p>
        </w:tc>
      </w:tr>
    </w:tbl>
    <w:p w14:paraId="7BC8AF4D" w14:textId="77777777" w:rsidR="00C0108E" w:rsidRDefault="00C0108E" w:rsidP="008B5C93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555555"/>
          <w:sz w:val="23"/>
          <w:szCs w:val="23"/>
        </w:rPr>
      </w:pPr>
    </w:p>
    <w:p w14:paraId="5CFA2617" w14:textId="77777777" w:rsidR="008B5C93" w:rsidRPr="008B5C93" w:rsidRDefault="008B5C93" w:rsidP="008B5C93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000000"/>
          <w:sz w:val="27"/>
          <w:szCs w:val="27"/>
        </w:rPr>
      </w:pPr>
      <w:r w:rsidRPr="008B5C93">
        <w:rPr>
          <w:rFonts w:ascii="Times New Roman" w:eastAsia="Times New Roman" w:hAnsi="Times New Roman"/>
          <w:color w:val="555555"/>
          <w:sz w:val="23"/>
          <w:szCs w:val="23"/>
        </w:rPr>
        <w:t>{#</w:t>
      </w:r>
      <w:proofErr w:type="spellStart"/>
      <w:r w:rsidR="00C0108E">
        <w:rPr>
          <w:rFonts w:ascii="Times New Roman" w:eastAsia="Times New Roman" w:hAnsi="Times New Roman"/>
          <w:color w:val="555555"/>
          <w:sz w:val="23"/>
          <w:szCs w:val="23"/>
        </w:rPr>
        <w:t>ControlURI</w:t>
      </w:r>
      <w:proofErr w:type="spellEnd"/>
      <w:r w:rsidRPr="008B5C93">
        <w:rPr>
          <w:rFonts w:ascii="Times New Roman" w:eastAsia="Times New Roman" w:hAnsi="Times New Roman"/>
          <w:color w:val="555555"/>
          <w:sz w:val="23"/>
          <w:szCs w:val="23"/>
        </w:rPr>
        <w:t>}</w:t>
      </w:r>
    </w:p>
    <w:p w14:paraId="039429C9" w14:textId="77777777" w:rsidR="008B5C93" w:rsidRPr="008B5C93" w:rsidRDefault="00C0108E" w:rsidP="00C0108E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555555"/>
          <w:sz w:val="23"/>
          <w:szCs w:val="23"/>
        </w:rPr>
        <w:t xml:space="preserve">Control Commands: </w:t>
      </w:r>
      <w:r w:rsidR="008B5C93" w:rsidRPr="008B5C93">
        <w:rPr>
          <w:rFonts w:ascii="Times New Roman" w:eastAsia="Times New Roman" w:hAnsi="Times New Roman"/>
          <w:color w:val="555555"/>
          <w:sz w:val="23"/>
          <w:szCs w:val="23"/>
        </w:rPr>
        <w:t>{</w:t>
      </w:r>
      <w:proofErr w:type="spellStart"/>
      <w:r>
        <w:rPr>
          <w:rFonts w:ascii="Times New Roman" w:eastAsia="Times New Roman" w:hAnsi="Times New Roman"/>
          <w:color w:val="555555"/>
          <w:sz w:val="23"/>
          <w:szCs w:val="23"/>
        </w:rPr>
        <w:t>ControlURI</w:t>
      </w:r>
      <w:proofErr w:type="spellEnd"/>
      <w:r>
        <w:rPr>
          <w:rFonts w:ascii="Times New Roman" w:eastAsia="Times New Roman" w:hAnsi="Times New Roman"/>
          <w:color w:val="555555"/>
          <w:sz w:val="23"/>
          <w:szCs w:val="23"/>
        </w:rPr>
        <w:t>}</w:t>
      </w:r>
    </w:p>
    <w:p w14:paraId="6613A6EF" w14:textId="77777777" w:rsidR="008B5C93" w:rsidRDefault="008B5C93" w:rsidP="008B5C93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FFFFF"/>
        <w:spacing w:after="173" w:line="240" w:lineRule="atLeast"/>
        <w:rPr>
          <w:rFonts w:ascii="Times New Roman" w:eastAsia="Times New Roman" w:hAnsi="Times New Roman"/>
          <w:color w:val="555555"/>
          <w:sz w:val="23"/>
          <w:szCs w:val="23"/>
        </w:rPr>
      </w:pPr>
      <w:r w:rsidRPr="008B5C93">
        <w:rPr>
          <w:rFonts w:ascii="Times New Roman" w:eastAsia="Times New Roman" w:hAnsi="Times New Roman"/>
          <w:color w:val="555555"/>
          <w:sz w:val="23"/>
          <w:szCs w:val="23"/>
        </w:rPr>
        <w:t>{/</w:t>
      </w:r>
      <w:proofErr w:type="spellStart"/>
      <w:r w:rsidR="00C0108E">
        <w:rPr>
          <w:rFonts w:ascii="Times New Roman" w:eastAsia="Times New Roman" w:hAnsi="Times New Roman"/>
          <w:color w:val="555555"/>
          <w:sz w:val="23"/>
          <w:szCs w:val="23"/>
        </w:rPr>
        <w:t>ControlURI</w:t>
      </w:r>
      <w:proofErr w:type="spellEnd"/>
      <w:r w:rsidRPr="008B5C93">
        <w:rPr>
          <w:rFonts w:ascii="Times New Roman" w:eastAsia="Times New Roman" w:hAnsi="Times New Roman"/>
          <w:color w:val="555555"/>
          <w:sz w:val="23"/>
          <w:szCs w:val="23"/>
        </w:rPr>
        <w:t>}</w:t>
      </w:r>
    </w:p>
    <w:p w14:paraId="1AF81164" w14:textId="77777777" w:rsidR="001A7E01" w:rsidRPr="00F7314F" w:rsidRDefault="001A7E01" w:rsidP="001A7E01">
      <w:pPr>
        <w:pStyle w:val="Heading2"/>
        <w:rPr>
          <w:rFonts w:eastAsia="Times New Roman"/>
        </w:rPr>
      </w:pPr>
      <w:r>
        <w:rPr>
          <w:rFonts w:eastAsia="Times New Roman"/>
        </w:rPr>
        <w:t>Associated Files</w:t>
      </w:r>
    </w:p>
    <w:tbl>
      <w:tblPr>
        <w:tblStyle w:val="GridTable4-Accent1"/>
        <w:tblW w:w="10022" w:type="dxa"/>
        <w:tblLook w:val="0420" w:firstRow="1" w:lastRow="0" w:firstColumn="0" w:lastColumn="0" w:noHBand="0" w:noVBand="1"/>
      </w:tblPr>
      <w:tblGrid>
        <w:gridCol w:w="4522"/>
        <w:gridCol w:w="2269"/>
        <w:gridCol w:w="3231"/>
      </w:tblGrid>
      <w:tr w:rsidR="002D071F" w:rsidRPr="00C65B0B" w14:paraId="4F685741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0" w:type="auto"/>
            <w:hideMark/>
          </w:tcPr>
          <w:p w14:paraId="39BFF8C1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0" w:type="auto"/>
            <w:hideMark/>
          </w:tcPr>
          <w:p w14:paraId="14B6CC46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0" w:type="auto"/>
            <w:hideMark/>
          </w:tcPr>
          <w:p w14:paraId="43C749D5" w14:textId="77777777" w:rsidR="001A7E01" w:rsidRPr="00C65B0B" w:rsidRDefault="001A7E01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Id</w:t>
            </w:r>
          </w:p>
        </w:tc>
      </w:tr>
      <w:tr w:rsidR="002D071F" w:rsidRPr="00C65B0B" w14:paraId="0EAAB07F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hideMark/>
          </w:tcPr>
          <w:p w14:paraId="70E84183" w14:textId="77777777" w:rsidR="001A7E01" w:rsidRPr="00C65B0B" w:rsidRDefault="001A7E01" w:rsidP="00D32B59">
            <w:r>
              <w:t>{#</w:t>
            </w:r>
            <w:proofErr w:type="gramStart"/>
            <w:r>
              <w:t>Files}</w:t>
            </w:r>
            <w:r w:rsidRPr="00C65B0B">
              <w:t>{</w:t>
            </w:r>
            <w:proofErr w:type="spellStart"/>
            <w:proofErr w:type="gramEnd"/>
            <w:r>
              <w:t>ArtifactContent</w:t>
            </w:r>
            <w:proofErr w:type="spellEnd"/>
            <w:r>
              <w:t>}</w:t>
            </w:r>
          </w:p>
        </w:tc>
        <w:tc>
          <w:tcPr>
            <w:tcW w:w="0" w:type="auto"/>
            <w:hideMark/>
          </w:tcPr>
          <w:p w14:paraId="192623D2" w14:textId="77777777" w:rsidR="001A7E01" w:rsidRPr="00C65B0B" w:rsidRDefault="001A7E01" w:rsidP="00D32B59">
            <w:r w:rsidRPr="00C65B0B">
              <w:t>{</w:t>
            </w:r>
            <w:proofErr w:type="spellStart"/>
            <w:r>
              <w:t>FileName</w:t>
            </w:r>
            <w:proofErr w:type="spellEnd"/>
            <w:r w:rsidRPr="00C65B0B">
              <w:t>}</w:t>
            </w:r>
          </w:p>
        </w:tc>
        <w:tc>
          <w:tcPr>
            <w:tcW w:w="0" w:type="auto"/>
            <w:hideMark/>
          </w:tcPr>
          <w:p w14:paraId="6738F20C" w14:textId="77777777" w:rsidR="001A7E01" w:rsidRPr="00C65B0B" w:rsidRDefault="001A7E01" w:rsidP="00D32B59">
            <w:r w:rsidRPr="00C65B0B">
              <w:t>{</w:t>
            </w:r>
            <w:proofErr w:type="spellStart"/>
            <w:r>
              <w:t>FileData</w:t>
            </w:r>
            <w:proofErr w:type="spellEnd"/>
            <w:r w:rsidRPr="00C65B0B">
              <w:t>}{/</w:t>
            </w:r>
            <w:r>
              <w:t>Files}</w:t>
            </w:r>
          </w:p>
        </w:tc>
      </w:tr>
    </w:tbl>
    <w:p w14:paraId="4541AE76" w14:textId="77777777" w:rsidR="002D071F" w:rsidRDefault="002D071F" w:rsidP="002D071F">
      <w:pPr>
        <w:pStyle w:val="Heading2"/>
      </w:pPr>
    </w:p>
    <w:p w14:paraId="03CEB2CC" w14:textId="77777777" w:rsidR="002D071F" w:rsidRDefault="000A70AA" w:rsidP="002D071F">
      <w:pPr>
        <w:pStyle w:val="Heading2"/>
      </w:pPr>
      <w:r>
        <w:t xml:space="preserve">Code </w:t>
      </w:r>
      <w:r w:rsidR="002D071F"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3234"/>
        <w:gridCol w:w="1327"/>
        <w:gridCol w:w="1734"/>
        <w:gridCol w:w="3780"/>
      </w:tblGrid>
      <w:tr w:rsidR="008C56FE" w:rsidRPr="00C65B0B" w14:paraId="5451E072" w14:textId="77777777" w:rsidTr="008C5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2BADEBFD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4A43255F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0CFD8CE6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Platform</w:t>
            </w:r>
          </w:p>
        </w:tc>
        <w:tc>
          <w:tcPr>
            <w:tcW w:w="3780" w:type="dxa"/>
          </w:tcPr>
          <w:p w14:paraId="76130FCB" w14:textId="77777777" w:rsidR="008C56FE" w:rsidRDefault="008C56FE" w:rsidP="00D32B59">
            <w:pPr>
              <w:spacing w:line="240" w:lineRule="auto"/>
              <w:contextualSpacing/>
              <w:jc w:val="center"/>
            </w:pPr>
            <w:r>
              <w:t>Link</w:t>
            </w:r>
          </w:p>
        </w:tc>
      </w:tr>
      <w:tr w:rsidR="008C56FE" w:rsidRPr="00C65B0B" w14:paraId="77A9E177" w14:textId="77777777" w:rsidTr="008C56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641C5F70" w14:textId="77777777" w:rsidR="008C56FE" w:rsidRPr="00C65B0B" w:rsidRDefault="008C56FE" w:rsidP="00D32B59">
            <w:r>
              <w:t>{#</w:t>
            </w:r>
            <w:proofErr w:type="spellStart"/>
            <w:proofErr w:type="gramStart"/>
            <w:r>
              <w:t>MapReferences</w:t>
            </w:r>
            <w:proofErr w:type="spellEnd"/>
            <w:r>
              <w:t>}</w:t>
            </w:r>
            <w:r w:rsidRPr="00C65B0B">
              <w:t>{</w:t>
            </w:r>
            <w:proofErr w:type="spellStart"/>
            <w:proofErr w:type="gramEnd"/>
            <w:r>
              <w:t>MappingType</w:t>
            </w:r>
            <w:proofErr w:type="spellEnd"/>
            <w:r>
              <w:t>}</w:t>
            </w:r>
          </w:p>
        </w:tc>
        <w:tc>
          <w:tcPr>
            <w:tcW w:w="1327" w:type="dxa"/>
            <w:hideMark/>
          </w:tcPr>
          <w:p w14:paraId="2F86265A" w14:textId="77777777" w:rsidR="008C56FE" w:rsidRPr="00C65B0B" w:rsidRDefault="008C56FE" w:rsidP="00D32B59">
            <w:r w:rsidRPr="00C65B0B">
              <w:t>{</w:t>
            </w:r>
            <w:proofErr w:type="spellStart"/>
            <w:r>
              <w:t>MapName</w:t>
            </w:r>
            <w:proofErr w:type="spellEnd"/>
            <w:r w:rsidRPr="00C65B0B">
              <w:t>}</w:t>
            </w:r>
          </w:p>
        </w:tc>
        <w:tc>
          <w:tcPr>
            <w:tcW w:w="1734" w:type="dxa"/>
            <w:hideMark/>
          </w:tcPr>
          <w:p w14:paraId="487A1C4B" w14:textId="77777777" w:rsidR="008C56FE" w:rsidRPr="00C65B0B" w:rsidRDefault="008C56FE" w:rsidP="00D32B59">
            <w:r w:rsidRPr="00C65B0B">
              <w:t>{</w:t>
            </w:r>
            <w:proofErr w:type="spellStart"/>
            <w:r>
              <w:t>TargetPlatform</w:t>
            </w:r>
            <w:proofErr w:type="spellEnd"/>
            <w:r w:rsidRPr="00C65B0B">
              <w:t xml:space="preserve">} </w:t>
            </w:r>
          </w:p>
        </w:tc>
        <w:tc>
          <w:tcPr>
            <w:tcW w:w="3780" w:type="dxa"/>
          </w:tcPr>
          <w:p w14:paraId="0F9C3BAC" w14:textId="77777777" w:rsidR="008C56FE" w:rsidRPr="00C65B0B" w:rsidRDefault="008C56FE" w:rsidP="00D32B59">
            <w:r>
              <w:t>{</w:t>
            </w:r>
            <w:proofErr w:type="spellStart"/>
            <w:r>
              <w:t>ReferencePath</w:t>
            </w:r>
            <w:proofErr w:type="spellEnd"/>
            <w:proofErr w:type="gramStart"/>
            <w:r>
              <w:t>}</w:t>
            </w:r>
            <w:r w:rsidRPr="00C65B0B">
              <w:t>{</w:t>
            </w:r>
            <w:proofErr w:type="gramEnd"/>
            <w:r w:rsidRPr="00C65B0B">
              <w:t>/</w:t>
            </w:r>
            <w:r>
              <w:t xml:space="preserve"> </w:t>
            </w:r>
            <w:proofErr w:type="spellStart"/>
            <w:r>
              <w:t>MapReferences</w:t>
            </w:r>
            <w:proofErr w:type="spellEnd"/>
            <w:r>
              <w:t>}</w:t>
            </w:r>
          </w:p>
        </w:tc>
      </w:tr>
    </w:tbl>
    <w:p w14:paraId="4B3B83F9" w14:textId="77777777" w:rsidR="008C56FE" w:rsidRDefault="008C56FE" w:rsidP="008C56FE">
      <w:pPr>
        <w:pStyle w:val="Heading2"/>
      </w:pPr>
    </w:p>
    <w:p w14:paraId="4542B71B" w14:textId="77777777" w:rsidR="008C56FE" w:rsidRDefault="008C56FE" w:rsidP="008C56FE">
      <w:pPr>
        <w:pStyle w:val="Heading2"/>
      </w:pPr>
      <w:r>
        <w:t xml:space="preserve">Implementation </w:t>
      </w:r>
      <w:r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3234"/>
        <w:gridCol w:w="1327"/>
        <w:gridCol w:w="1734"/>
        <w:gridCol w:w="3780"/>
      </w:tblGrid>
      <w:tr w:rsidR="008C56FE" w:rsidRPr="00C65B0B" w14:paraId="39712D2A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2B7763DF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1E3F2C6B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7897C681" w14:textId="77777777" w:rsidR="008C56FE" w:rsidRPr="00C65B0B" w:rsidRDefault="008C56FE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Platform</w:t>
            </w:r>
          </w:p>
        </w:tc>
        <w:tc>
          <w:tcPr>
            <w:tcW w:w="3780" w:type="dxa"/>
          </w:tcPr>
          <w:p w14:paraId="71A7478F" w14:textId="77777777" w:rsidR="008C56FE" w:rsidRDefault="008C56FE" w:rsidP="00D32B59">
            <w:pPr>
              <w:spacing w:line="240" w:lineRule="auto"/>
              <w:contextualSpacing/>
              <w:jc w:val="center"/>
            </w:pPr>
            <w:r>
              <w:t>Link</w:t>
            </w:r>
          </w:p>
        </w:tc>
      </w:tr>
      <w:tr w:rsidR="008C56FE" w:rsidRPr="00C65B0B" w14:paraId="375F9F74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45DE739B" w14:textId="77777777" w:rsidR="008C56FE" w:rsidRPr="00C65B0B" w:rsidRDefault="008C56FE" w:rsidP="00D32B59">
            <w:r>
              <w:t>{#</w:t>
            </w:r>
            <w:proofErr w:type="spellStart"/>
            <w:proofErr w:type="gramStart"/>
            <w:r>
              <w:t>MapReferences</w:t>
            </w:r>
            <w:proofErr w:type="spellEnd"/>
            <w:r>
              <w:t>}</w:t>
            </w:r>
            <w:r w:rsidRPr="00C65B0B">
              <w:t>{</w:t>
            </w:r>
            <w:proofErr w:type="spellStart"/>
            <w:proofErr w:type="gramEnd"/>
            <w:r>
              <w:t>MappingType</w:t>
            </w:r>
            <w:proofErr w:type="spellEnd"/>
            <w:r>
              <w:t>}</w:t>
            </w:r>
          </w:p>
        </w:tc>
        <w:tc>
          <w:tcPr>
            <w:tcW w:w="1327" w:type="dxa"/>
            <w:hideMark/>
          </w:tcPr>
          <w:p w14:paraId="0205E8DD" w14:textId="77777777" w:rsidR="008C56FE" w:rsidRPr="00C65B0B" w:rsidRDefault="008C56FE" w:rsidP="00D32B59">
            <w:r w:rsidRPr="00C65B0B">
              <w:t>{</w:t>
            </w:r>
            <w:proofErr w:type="spellStart"/>
            <w:r>
              <w:t>MapName</w:t>
            </w:r>
            <w:proofErr w:type="spellEnd"/>
            <w:r w:rsidRPr="00C65B0B">
              <w:t>}</w:t>
            </w:r>
          </w:p>
        </w:tc>
        <w:tc>
          <w:tcPr>
            <w:tcW w:w="1734" w:type="dxa"/>
            <w:hideMark/>
          </w:tcPr>
          <w:p w14:paraId="37C31AD0" w14:textId="77777777" w:rsidR="008C56FE" w:rsidRPr="00C65B0B" w:rsidRDefault="008C56FE" w:rsidP="00D32B59">
            <w:r w:rsidRPr="00C65B0B">
              <w:t>{</w:t>
            </w:r>
            <w:proofErr w:type="spellStart"/>
            <w:r>
              <w:t>TargetPlatform</w:t>
            </w:r>
            <w:proofErr w:type="spellEnd"/>
            <w:r w:rsidRPr="00C65B0B">
              <w:t xml:space="preserve">} </w:t>
            </w:r>
          </w:p>
        </w:tc>
        <w:tc>
          <w:tcPr>
            <w:tcW w:w="3780" w:type="dxa"/>
          </w:tcPr>
          <w:p w14:paraId="52E85DB4" w14:textId="77777777" w:rsidR="008C56FE" w:rsidRPr="00C65B0B" w:rsidRDefault="008C56FE" w:rsidP="00D32B59">
            <w:r>
              <w:t>{</w:t>
            </w:r>
            <w:proofErr w:type="spellStart"/>
            <w:r>
              <w:t>ReferencePath</w:t>
            </w:r>
            <w:proofErr w:type="spellEnd"/>
            <w:proofErr w:type="gramStart"/>
            <w:r>
              <w:t>}</w:t>
            </w:r>
            <w:r w:rsidRPr="00C65B0B">
              <w:t>{</w:t>
            </w:r>
            <w:proofErr w:type="gramEnd"/>
            <w:r w:rsidRPr="00C65B0B">
              <w:t>/</w:t>
            </w:r>
            <w:r>
              <w:t xml:space="preserve"> </w:t>
            </w:r>
            <w:proofErr w:type="spellStart"/>
            <w:r>
              <w:t>MapReferences</w:t>
            </w:r>
            <w:proofErr w:type="spellEnd"/>
            <w:r>
              <w:t>}</w:t>
            </w:r>
          </w:p>
        </w:tc>
      </w:tr>
    </w:tbl>
    <w:p w14:paraId="6A74EF8B" w14:textId="77777777" w:rsidR="00006048" w:rsidRDefault="00006048" w:rsidP="00006048">
      <w:pPr>
        <w:pStyle w:val="Heading2"/>
      </w:pPr>
    </w:p>
    <w:p w14:paraId="23168F80" w14:textId="77777777" w:rsidR="00006048" w:rsidRDefault="00006048" w:rsidP="00006048">
      <w:pPr>
        <w:pStyle w:val="Heading2"/>
      </w:pPr>
      <w:r>
        <w:t xml:space="preserve">Resource </w:t>
      </w:r>
      <w:r w:rsidRPr="002D071F">
        <w:t>Maps</w:t>
      </w:r>
    </w:p>
    <w:tbl>
      <w:tblPr>
        <w:tblStyle w:val="GridTable4-Accent1"/>
        <w:tblW w:w="10075" w:type="dxa"/>
        <w:tblLook w:val="0420" w:firstRow="1" w:lastRow="0" w:firstColumn="0" w:lastColumn="0" w:noHBand="0" w:noVBand="1"/>
      </w:tblPr>
      <w:tblGrid>
        <w:gridCol w:w="4060"/>
        <w:gridCol w:w="1713"/>
        <w:gridCol w:w="1609"/>
        <w:gridCol w:w="2693"/>
      </w:tblGrid>
      <w:tr w:rsidR="00006048" w:rsidRPr="00C65B0B" w14:paraId="12203EF1" w14:textId="77777777" w:rsidTr="00D32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tcW w:w="3234" w:type="dxa"/>
            <w:hideMark/>
          </w:tcPr>
          <w:p w14:paraId="338BD979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Type</w:t>
            </w:r>
          </w:p>
        </w:tc>
        <w:tc>
          <w:tcPr>
            <w:tcW w:w="1327" w:type="dxa"/>
            <w:hideMark/>
          </w:tcPr>
          <w:p w14:paraId="1722C4BC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Symbol</w:t>
            </w:r>
          </w:p>
        </w:tc>
        <w:tc>
          <w:tcPr>
            <w:tcW w:w="1734" w:type="dxa"/>
            <w:hideMark/>
          </w:tcPr>
          <w:p w14:paraId="2BE2289B" w14:textId="77777777" w:rsidR="00006048" w:rsidRPr="00C65B0B" w:rsidRDefault="00006048" w:rsidP="00D32B59">
            <w:pPr>
              <w:spacing w:line="240" w:lineRule="auto"/>
              <w:contextualSpacing/>
              <w:jc w:val="center"/>
              <w:rPr>
                <w:b w:val="0"/>
                <w:bCs w:val="0"/>
              </w:rPr>
            </w:pPr>
            <w:r>
              <w:t>Link</w:t>
            </w:r>
          </w:p>
        </w:tc>
        <w:tc>
          <w:tcPr>
            <w:tcW w:w="3780" w:type="dxa"/>
          </w:tcPr>
          <w:p w14:paraId="1E3C80A7" w14:textId="77777777" w:rsidR="00006048" w:rsidRDefault="00006048" w:rsidP="00D32B59">
            <w:pPr>
              <w:spacing w:line="240" w:lineRule="auto"/>
              <w:contextualSpacing/>
              <w:jc w:val="center"/>
            </w:pPr>
            <w:r>
              <w:t>Description</w:t>
            </w:r>
          </w:p>
        </w:tc>
      </w:tr>
      <w:tr w:rsidR="00006048" w:rsidRPr="00C65B0B" w14:paraId="41E21929" w14:textId="77777777" w:rsidTr="00D32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4" w:type="dxa"/>
            <w:hideMark/>
          </w:tcPr>
          <w:p w14:paraId="7A1B66D5" w14:textId="77777777" w:rsidR="00006048" w:rsidRPr="00C65B0B" w:rsidRDefault="00006048" w:rsidP="00D32B59">
            <w:r>
              <w:t>{#</w:t>
            </w:r>
            <w:proofErr w:type="spellStart"/>
            <w:proofErr w:type="gramStart"/>
            <w:r>
              <w:t>MapResourceReferences</w:t>
            </w:r>
            <w:proofErr w:type="spellEnd"/>
            <w:r>
              <w:t>}</w:t>
            </w:r>
            <w:r w:rsidRPr="00C65B0B">
              <w:t>{</w:t>
            </w:r>
            <w:proofErr w:type="spellStart"/>
            <w:proofErr w:type="gramEnd"/>
            <w:r>
              <w:t>MappingType</w:t>
            </w:r>
            <w:proofErr w:type="spellEnd"/>
            <w:r>
              <w:t>}</w:t>
            </w:r>
          </w:p>
        </w:tc>
        <w:tc>
          <w:tcPr>
            <w:tcW w:w="1327" w:type="dxa"/>
            <w:hideMark/>
          </w:tcPr>
          <w:p w14:paraId="0844FDEE" w14:textId="77777777" w:rsidR="00006048" w:rsidRPr="00C65B0B" w:rsidRDefault="00006048" w:rsidP="00D32B59">
            <w:r w:rsidRPr="00C65B0B">
              <w:t>{</w:t>
            </w:r>
            <w:proofErr w:type="spellStart"/>
            <w:r>
              <w:t>ResourceName</w:t>
            </w:r>
            <w:proofErr w:type="spellEnd"/>
            <w:r w:rsidRPr="00C65B0B">
              <w:t>}</w:t>
            </w:r>
          </w:p>
        </w:tc>
        <w:tc>
          <w:tcPr>
            <w:tcW w:w="1734" w:type="dxa"/>
            <w:hideMark/>
          </w:tcPr>
          <w:p w14:paraId="59CE5360" w14:textId="77777777" w:rsidR="00006048" w:rsidRPr="00C65B0B" w:rsidRDefault="00006048" w:rsidP="00D32B59">
            <w:r w:rsidRPr="00C65B0B">
              <w:t>{</w:t>
            </w:r>
            <w:proofErr w:type="spellStart"/>
            <w:r>
              <w:t>ResourcePath</w:t>
            </w:r>
            <w:proofErr w:type="spellEnd"/>
            <w:r w:rsidRPr="00C65B0B">
              <w:t xml:space="preserve">} </w:t>
            </w:r>
          </w:p>
        </w:tc>
        <w:tc>
          <w:tcPr>
            <w:tcW w:w="3780" w:type="dxa"/>
          </w:tcPr>
          <w:p w14:paraId="5B616164" w14:textId="77777777" w:rsidR="00006048" w:rsidRPr="00C65B0B" w:rsidRDefault="00006048" w:rsidP="00D32B59">
            <w:r>
              <w:t>{</w:t>
            </w:r>
            <w:proofErr w:type="spellStart"/>
            <w:r>
              <w:t>ResourceDescription</w:t>
            </w:r>
            <w:proofErr w:type="spellEnd"/>
            <w:proofErr w:type="gramStart"/>
            <w:r>
              <w:t>}</w:t>
            </w:r>
            <w:r w:rsidRPr="00C65B0B">
              <w:t>{</w:t>
            </w:r>
            <w:proofErr w:type="gramEnd"/>
            <w:r w:rsidRPr="00C65B0B">
              <w:t>/</w:t>
            </w:r>
            <w:r>
              <w:t xml:space="preserve"> </w:t>
            </w:r>
            <w:proofErr w:type="spellStart"/>
            <w:r>
              <w:t>MapResourceReferences</w:t>
            </w:r>
            <w:proofErr w:type="spellEnd"/>
            <w:r>
              <w:t>}</w:t>
            </w:r>
          </w:p>
        </w:tc>
      </w:tr>
    </w:tbl>
    <w:p w14:paraId="19EC1FF3" w14:textId="77777777" w:rsidR="002D071F" w:rsidRPr="002D071F" w:rsidRDefault="002D071F" w:rsidP="002D071F"/>
    <w:sectPr w:rsidR="002D071F" w:rsidRPr="002D07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1B5140" w14:textId="77777777" w:rsidR="00593C9B" w:rsidRDefault="00593C9B" w:rsidP="009B5836">
      <w:pPr>
        <w:spacing w:after="0" w:line="240" w:lineRule="auto"/>
      </w:pPr>
      <w:r>
        <w:separator/>
      </w:r>
    </w:p>
  </w:endnote>
  <w:endnote w:type="continuationSeparator" w:id="0">
    <w:p w14:paraId="2593D431" w14:textId="77777777" w:rsidR="00593C9B" w:rsidRDefault="00593C9B" w:rsidP="009B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2015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EA434D" w14:textId="77777777" w:rsidR="009B5836" w:rsidRDefault="009B5836" w:rsidP="00FC23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24D5B7" w14:textId="77777777" w:rsidR="009B5836" w:rsidRDefault="009B5836" w:rsidP="009B58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534487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548EF" w14:textId="77777777" w:rsidR="009B5836" w:rsidRDefault="009B5836" w:rsidP="00FC237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04BDA75" w14:textId="77777777" w:rsidR="009B5836" w:rsidRDefault="009B5836" w:rsidP="009B5836">
    <w:pPr>
      <w:pStyle w:val="Footer"/>
      <w:ind w:right="360"/>
    </w:pPr>
    <w:r>
      <w:t>TTF Framework 1.0</w:t>
    </w:r>
    <w:r>
      <w:tab/>
      <w:t>{</w:t>
    </w:r>
    <w:proofErr w:type="spellStart"/>
    <w:r>
      <w:t>ArtifactName</w:t>
    </w:r>
    <w:proofErr w:type="spellEnd"/>
    <w:r>
      <w:t>}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84AE8" w14:textId="77777777" w:rsidR="00593C9B" w:rsidRDefault="00593C9B" w:rsidP="009B5836">
      <w:pPr>
        <w:spacing w:after="0" w:line="240" w:lineRule="auto"/>
      </w:pPr>
      <w:r>
        <w:separator/>
      </w:r>
    </w:p>
  </w:footnote>
  <w:footnote w:type="continuationSeparator" w:id="0">
    <w:p w14:paraId="42BBD365" w14:textId="77777777" w:rsidR="00593C9B" w:rsidRDefault="00593C9B" w:rsidP="009B58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A11BE" w14:textId="77777777" w:rsidR="009B5836" w:rsidRDefault="00593C9B">
    <w:pPr>
      <w:pStyle w:val="Header"/>
    </w:pPr>
    <w:r>
      <w:rPr>
        <w:noProof/>
      </w:rPr>
      <w:pict w14:anchorId="2BFADA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7672" o:spid="_x0000_s2051" type="#_x0000_t75" alt="ttf-logo" style="position:absolute;margin-left:0;margin-top:0;width:467.85pt;height:479.4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tf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3BCE9" w14:textId="77777777" w:rsidR="009B5836" w:rsidRDefault="00593C9B" w:rsidP="00DD08C9">
    <w:pPr>
      <w:pStyle w:val="Header"/>
    </w:pPr>
    <w:r>
      <w:rPr>
        <w:noProof/>
      </w:rPr>
      <w:pict w14:anchorId="5EA0CB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7673" o:spid="_x0000_s2050" type="#_x0000_t75" alt="ttf-logo" style="position:absolute;margin-left:0;margin-top:0;width:467.85pt;height:479.4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tf-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85ADA" w14:textId="77777777" w:rsidR="009B5836" w:rsidRDefault="00593C9B">
    <w:pPr>
      <w:pStyle w:val="Header"/>
    </w:pPr>
    <w:r>
      <w:rPr>
        <w:noProof/>
      </w:rPr>
      <w:pict w14:anchorId="7BFB69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727671" o:spid="_x0000_s2049" type="#_x0000_t75" alt="ttf-logo" style="position:absolute;margin-left:0;margin-top:0;width:467.85pt;height:479.4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tf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00EF3"/>
    <w:multiLevelType w:val="hybridMultilevel"/>
    <w:tmpl w:val="5952F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35"/>
    <w:rsid w:val="00006048"/>
    <w:rsid w:val="00025930"/>
    <w:rsid w:val="00090A96"/>
    <w:rsid w:val="000A3283"/>
    <w:rsid w:val="000A70AA"/>
    <w:rsid w:val="000E4CA8"/>
    <w:rsid w:val="001613EE"/>
    <w:rsid w:val="001A7E01"/>
    <w:rsid w:val="001B63B0"/>
    <w:rsid w:val="001E3C59"/>
    <w:rsid w:val="002D071F"/>
    <w:rsid w:val="00513A5C"/>
    <w:rsid w:val="00560F39"/>
    <w:rsid w:val="00581A73"/>
    <w:rsid w:val="00593C9B"/>
    <w:rsid w:val="006D2727"/>
    <w:rsid w:val="007347CB"/>
    <w:rsid w:val="00785ED9"/>
    <w:rsid w:val="00812235"/>
    <w:rsid w:val="00836E18"/>
    <w:rsid w:val="008A52F7"/>
    <w:rsid w:val="008B5C93"/>
    <w:rsid w:val="008C56FE"/>
    <w:rsid w:val="00933609"/>
    <w:rsid w:val="009374B1"/>
    <w:rsid w:val="00961004"/>
    <w:rsid w:val="009B5836"/>
    <w:rsid w:val="009D4E85"/>
    <w:rsid w:val="00A407E7"/>
    <w:rsid w:val="00A50787"/>
    <w:rsid w:val="00A837A3"/>
    <w:rsid w:val="00AB3A53"/>
    <w:rsid w:val="00B3637A"/>
    <w:rsid w:val="00BC2664"/>
    <w:rsid w:val="00BE13EB"/>
    <w:rsid w:val="00C0108E"/>
    <w:rsid w:val="00C01978"/>
    <w:rsid w:val="00C65B0B"/>
    <w:rsid w:val="00DD08C9"/>
    <w:rsid w:val="00E043C4"/>
    <w:rsid w:val="00E46391"/>
    <w:rsid w:val="00ED1699"/>
    <w:rsid w:val="00ED49F3"/>
    <w:rsid w:val="00F0677D"/>
    <w:rsid w:val="00F12E13"/>
    <w:rsid w:val="00F7314F"/>
    <w:rsid w:val="00FF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9CBD424"/>
  <w15:docId w15:val="{B0175BAA-A7F0-6F46-BB9D-6E163C79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664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3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565D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link w:val="Heading1"/>
    <w:uiPriority w:val="9"/>
    <w:rsid w:val="00BC26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C26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BC26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07E7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1B63B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B63B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B63B0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677D"/>
    <w:rPr>
      <w:rFonts w:asciiTheme="majorHAnsi" w:eastAsiaTheme="majorEastAsia" w:hAnsiTheme="majorHAnsi" w:cstheme="majorBidi"/>
      <w:color w:val="20565D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AEBD" w:themeColor="accent1"/>
          <w:left w:val="single" w:sz="4" w:space="0" w:color="41AEBD" w:themeColor="accent1"/>
          <w:bottom w:val="single" w:sz="4" w:space="0" w:color="41AEBD" w:themeColor="accent1"/>
          <w:right w:val="single" w:sz="4" w:space="0" w:color="41AEBD" w:themeColor="accent1"/>
          <w:insideH w:val="nil"/>
          <w:insideV w:val="nil"/>
        </w:tcBorders>
        <w:shd w:val="clear" w:color="auto" w:fill="41AEBD" w:themeFill="accent1"/>
      </w:tcPr>
    </w:tblStylePr>
    <w:tblStylePr w:type="lastRow">
      <w:rPr>
        <w:b/>
        <w:bCs/>
      </w:rPr>
      <w:tblPr/>
      <w:tcPr>
        <w:tcBorders>
          <w:top w:val="double" w:sz="4" w:space="0" w:color="41AE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leyg/Desktop/baseToken.dotx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baseToken.dotx</Template>
  <TotalTime>1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Marley Gray</dc:creator>
  <cp:lastModifiedBy>Marley Gray</cp:lastModifiedBy>
  <cp:revision>2</cp:revision>
  <dcterms:created xsi:type="dcterms:W3CDTF">2019-09-04T20:59:00Z</dcterms:created>
  <dcterms:modified xsi:type="dcterms:W3CDTF">2019-09-05T15:20:00Z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2019-09-04T16:21:36Z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d447a9b2-2bdb-4e87-86c1-000059075f10</vt:lpwstr>
  </property>
  <property fmtid="{D5CDD505-2E9C-101B-9397-08002B2CF9AE}" pid="8" name="MSIP_Label_f42aa342-8706-4288-bd11-ebb85995028c_ContentBits">
    <vt:lpwstr>0</vt:lpwstr>
  </property>
</Properties>
</file>